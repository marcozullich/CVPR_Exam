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D05" w:rsidRDefault="00AE1AE3">
      <w:pPr>
        <w:pStyle w:val="Titolo"/>
        <w:jc w:val="center"/>
      </w:pPr>
      <w:r>
        <w:t>Project 1</w:t>
      </w:r>
    </w:p>
    <w:p w:rsidR="00942D05" w:rsidRDefault="00942D05">
      <w:pPr>
        <w:pStyle w:val="Normale"/>
      </w:pPr>
    </w:p>
    <w:p w:rsidR="00942D05" w:rsidRDefault="00AE1AE3">
      <w:pPr>
        <w:pStyle w:val="Sottotitolo"/>
        <w:jc w:val="center"/>
        <w:rPr>
          <w:smallCaps/>
          <w:sz w:val="28"/>
        </w:rPr>
      </w:pPr>
      <w:r>
        <w:rPr>
          <w:smallCaps/>
          <w:sz w:val="28"/>
        </w:rPr>
        <w:t>Calibrating Camera and Superimposing an Object on the Calibration Pattern</w:t>
      </w:r>
    </w:p>
    <w:p w:rsidR="00942D05" w:rsidRDefault="00942D05">
      <w:pPr>
        <w:pStyle w:val="Normale"/>
        <w:rPr>
          <w:smallCaps/>
        </w:rPr>
      </w:pPr>
    </w:p>
    <w:p w:rsidR="00942D05" w:rsidRDefault="00AE1AE3">
      <w:pPr>
        <w:pStyle w:val="Sottotitolo"/>
        <w:jc w:val="center"/>
        <w:rPr>
          <w:smallCaps/>
        </w:rPr>
      </w:pPr>
      <w:r>
        <w:rPr>
          <w:smallCaps/>
        </w:rPr>
        <w:t>Domagoj Korais and Marco Zullich</w:t>
      </w:r>
    </w:p>
    <w:p w:rsidR="00942D05" w:rsidRDefault="00AE1AE3">
      <w:pPr>
        <w:pStyle w:val="Titolo1"/>
      </w:pPr>
      <w:r>
        <w:t>Problem Statement</w:t>
      </w:r>
    </w:p>
    <w:p w:rsidR="00942D05" w:rsidRDefault="00AE1AE3">
      <w:pPr>
        <w:pStyle w:val="Normale"/>
      </w:pPr>
      <w:r>
        <w:t xml:space="preserve">The problem may be split into two logical </w:t>
      </w:r>
      <w:r>
        <w:t>steps:</w:t>
      </w:r>
    </w:p>
    <w:p w:rsidR="00942D05" w:rsidRDefault="00AE1AE3">
      <w:pPr>
        <w:pStyle w:val="Paragrafoelenco"/>
        <w:numPr>
          <w:ilvl w:val="0"/>
          <w:numId w:val="1"/>
        </w:numPr>
        <w:rPr>
          <w:u w:val="single"/>
        </w:rPr>
      </w:pPr>
      <w:r>
        <w:rPr>
          <w:u w:val="single"/>
        </w:rPr>
        <w:t>Camera calibration</w:t>
      </w:r>
    </w:p>
    <w:p w:rsidR="00942D05" w:rsidRDefault="00AE1AE3">
      <w:pPr>
        <w:pStyle w:val="Paragrafoelenco"/>
      </w:pPr>
      <w:r>
        <w:t>Based upon a set of pictures from the same camera depicting a common coplanar calibration pattern, compute the intrinsic and extrinsic parameters of the camera and its pose from the correspondences between 3D coordinates of the pa</w:t>
      </w:r>
      <w:r>
        <w:t>ttern’s points of interest and the corresponding 2D coordinates of such points in the image reference frame.</w:t>
      </w:r>
    </w:p>
    <w:p w:rsidR="00942D05" w:rsidRDefault="00AE1AE3">
      <w:pPr>
        <w:pStyle w:val="Paragrafoelenco"/>
      </w:pPr>
      <w:r>
        <w:t>The task is ran twice, first without, then with compensation for radial distortion.</w:t>
      </w:r>
    </w:p>
    <w:p w:rsidR="00942D05" w:rsidRDefault="00AE1AE3">
      <w:pPr>
        <w:pStyle w:val="Paragrafoelenco"/>
        <w:numPr>
          <w:ilvl w:val="0"/>
          <w:numId w:val="1"/>
        </w:numPr>
      </w:pPr>
      <w:r>
        <w:rPr>
          <w:rStyle w:val="Carpredefinitoparagrafo"/>
          <w:u w:val="single"/>
        </w:rPr>
        <w:t>Superimposition of an object to the calibration plane</w:t>
      </w:r>
    </w:p>
    <w:p w:rsidR="00942D05" w:rsidRDefault="00AE1AE3">
      <w:pPr>
        <w:pStyle w:val="Paragrafoelenco"/>
      </w:pPr>
      <w:r>
        <w:t xml:space="preserve">Now that </w:t>
      </w:r>
      <w:r>
        <w:t>the parameters are known, they can be used to project points and solids of arbitrary 3D coordinate into any of the previous calibration images.</w:t>
      </w:r>
    </w:p>
    <w:p w:rsidR="00942D05" w:rsidRDefault="00AE1AE3">
      <w:pPr>
        <w:pStyle w:val="Titolo1"/>
      </w:pPr>
      <w:r>
        <w:t>Approach</w:t>
      </w:r>
    </w:p>
    <w:p w:rsidR="00942D05" w:rsidRDefault="00AE1AE3">
      <w:pPr>
        <w:pStyle w:val="Normale"/>
      </w:pPr>
      <w:r>
        <w:t>Task 1 (camera calibration) is carried out using Zhang’s method for homography estimation. The calibrat</w:t>
      </w:r>
      <w:r>
        <w:t>ion object is a white/black 2D</w:t>
      </w:r>
      <w:r>
        <w:t xml:space="preserve"> checkerboard with 35 intersections (7 columns x 5 rows) stuck on a paperback cardboard.</w:t>
      </w:r>
      <w:r w:rsidR="009328CF">
        <w:t xml:space="preserve"> All checkers within the object are square.</w:t>
      </w:r>
    </w:p>
    <w:p w:rsidR="00942D05" w:rsidRDefault="00AE1AE3">
      <w:pPr>
        <w:pStyle w:val="Normale"/>
      </w:pPr>
      <w:r>
        <w:rPr>
          <w:rStyle w:val="Carpredefinitoparagrafo"/>
        </w:rPr>
        <w:t>As far as radial distortion is concerned, after the estimation of the homography and calculation of the intrinsic (</w:t>
      </w:r>
      <m:oMath>
        <m:r>
          <w:rPr>
            <w:rFonts w:ascii="Cambria Math" w:hAnsi="Cambria Math"/>
          </w:rPr>
          <m:t>K</m:t>
        </m:r>
      </m:oMath>
      <w:r>
        <w:rPr>
          <w:rStyle w:val="Carpredefinitoparagrafo"/>
          <w:rFonts w:eastAsia="Times New Roman"/>
        </w:rPr>
        <w:t xml:space="preserve">) </w:t>
      </w:r>
      <w:r>
        <w:rPr>
          <w:rStyle w:val="Carpredefinitoparagrafo"/>
        </w:rPr>
        <w:t>and extrinsic (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t</m:t>
        </m:r>
      </m:oMath>
      <w:r>
        <w:rPr>
          <w:rStyle w:val="Carpredefinitoparagrafo"/>
          <w:rFonts w:eastAsia="Times New Roman"/>
        </w:rPr>
        <w:t xml:space="preserve">) </w:t>
      </w:r>
      <w:r>
        <w:rPr>
          <w:rStyle w:val="Carpredefinitoparagrafo"/>
        </w:rPr>
        <w:t>par</w:t>
      </w:r>
      <w:r>
        <w:rPr>
          <w:rStyle w:val="Carpredefinitoparagrafo"/>
        </w:rPr>
        <w:t>ameters, we estimate distortion coefficients up to the 3</w:t>
      </w:r>
      <w:r>
        <w:rPr>
          <w:rStyle w:val="Carpredefinitoparagrafo"/>
          <w:vertAlign w:val="superscript"/>
        </w:rPr>
        <w:t>rd</w:t>
      </w:r>
      <w:r>
        <w:rPr>
          <w:rStyle w:val="Carpredefinitoparagrafo"/>
        </w:rPr>
        <w:t xml:space="preserve"> order, we compensate for it refining the 3D-2D correspondences between checkerboard intersections in real world and within the images and re-running Zhang’s procedure iteratively.</w:t>
      </w:r>
    </w:p>
    <w:p w:rsidR="00942D05" w:rsidRDefault="00AE1AE3">
      <w:pPr>
        <w:pStyle w:val="Normale"/>
      </w:pPr>
      <w:r>
        <w:rPr>
          <w:rStyle w:val="Carpredefinitoparagrafo"/>
        </w:rPr>
        <w:t xml:space="preserve">After obtaining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t</m:t>
        </m:r>
      </m:oMath>
      <w:r>
        <w:rPr>
          <w:rStyle w:val="Carpredefinitoparagrafo"/>
          <w:rFonts w:eastAsia="Times New Roman"/>
        </w:rPr>
        <w:t>,</w:t>
      </w:r>
      <w:r>
        <w:rPr>
          <w:rStyle w:val="Carpredefinitoparagrafo"/>
          <w:rFonts w:eastAsia="Times New Roman"/>
        </w:rPr>
        <w:t xml:space="preserve"> we have a rule for transforming any point within the world’s reference frame (whose origin is fixed at the upper-left intersection of the checkerboard) into the 2D coordinates of any one of our calibration pictures, and hence we can superimpose any (virtu</w:t>
      </w:r>
      <w:r>
        <w:rPr>
          <w:rStyle w:val="Carpredefinitoparagrafo"/>
          <w:rFonts w:eastAsia="Times New Roman"/>
        </w:rPr>
        <w:t>al) object of our choice to our images, thus carrying out task 2.</w:t>
      </w:r>
    </w:p>
    <w:p w:rsidR="00942D05" w:rsidRDefault="00AE1AE3">
      <w:pPr>
        <w:pStyle w:val="Titolo1"/>
      </w:pPr>
      <w:r>
        <w:t>Implementation</w:t>
      </w:r>
    </w:p>
    <w:p w:rsidR="00942D05" w:rsidRDefault="00AE1AE3">
      <w:pPr>
        <w:pStyle w:val="Normale"/>
      </w:pPr>
      <w:r>
        <w:t>We opted in favor of implement our program in Python, using mainly two libraries:</w:t>
      </w:r>
    </w:p>
    <w:p w:rsidR="00942D05" w:rsidRDefault="00AE1AE3">
      <w:pPr>
        <w:pStyle w:val="Paragrafoelenco"/>
        <w:numPr>
          <w:ilvl w:val="0"/>
          <w:numId w:val="2"/>
        </w:numPr>
      </w:pPr>
      <w:r>
        <w:t>OpenCV</w:t>
      </w:r>
    </w:p>
    <w:p w:rsidR="00942D05" w:rsidRDefault="00AE1AE3">
      <w:pPr>
        <w:pStyle w:val="Paragrafoelenco"/>
        <w:numPr>
          <w:ilvl w:val="0"/>
          <w:numId w:val="2"/>
        </w:numPr>
      </w:pPr>
      <w:r>
        <w:t>NumPy</w:t>
      </w:r>
    </w:p>
    <w:p w:rsidR="00942D05" w:rsidRDefault="00AE1AE3">
      <w:pPr>
        <w:pStyle w:val="Normale"/>
      </w:pPr>
      <w:r>
        <w:t xml:space="preserve">The former in particular uses very efficient methods to quickly carry out some </w:t>
      </w:r>
      <w:r>
        <w:t>common computer vision and image processing tasks.</w:t>
      </w:r>
    </w:p>
    <w:p w:rsidR="00E37915" w:rsidRPr="00E37915" w:rsidRDefault="00E37915" w:rsidP="00E37915">
      <w:pPr>
        <w:pStyle w:val="Normale"/>
        <w:rPr>
          <w:rStyle w:val="Carpredefinitoparagrafo"/>
        </w:rPr>
      </w:pPr>
      <w:r w:rsidRPr="00E37915">
        <w:rPr>
          <w:rStyle w:val="Carpredefinitoparagrafo"/>
        </w:rPr>
        <w:t>The code is contained within the folder "Scripts", which contains two Python libraries:</w:t>
      </w:r>
    </w:p>
    <w:p w:rsidR="00E37915" w:rsidRPr="00E37915" w:rsidRDefault="00E37915" w:rsidP="00E37915">
      <w:pPr>
        <w:pStyle w:val="Normale"/>
        <w:numPr>
          <w:ilvl w:val="0"/>
          <w:numId w:val="2"/>
        </w:numPr>
        <w:rPr>
          <w:rStyle w:val="Carpredefinitoparagrafo"/>
        </w:rPr>
      </w:pPr>
      <w:r w:rsidRPr="00E37915">
        <w:rPr>
          <w:rStyle w:val="Carpredefinitoparagrafo"/>
        </w:rPr>
        <w:t xml:space="preserve">CameraCalibration.py is a library that encapsulates a number of methods constructed mainly over built-in OpenCV routines. It's designed to carry out task 1. Though specifically thought for this project, they can be easily </w:t>
      </w:r>
      <w:r>
        <w:rPr>
          <w:rStyle w:val="Carpredefinitoparagrafo"/>
        </w:rPr>
        <w:t>reproduced on similar settings.</w:t>
      </w:r>
    </w:p>
    <w:p w:rsidR="00E37915" w:rsidRPr="00E37915" w:rsidRDefault="00E37915" w:rsidP="00E37915">
      <w:pPr>
        <w:pStyle w:val="Normale"/>
        <w:numPr>
          <w:ilvl w:val="0"/>
          <w:numId w:val="2"/>
        </w:numPr>
        <w:rPr>
          <w:rStyle w:val="Carpredefinitoparagrafo"/>
        </w:rPr>
      </w:pPr>
      <w:r w:rsidRPr="00E37915">
        <w:rPr>
          <w:rStyle w:val="Carpredefinitoparagrafo"/>
        </w:rPr>
        <w:t>drawingHelper.py is a library that contains only one method (draw_solid) and is designed for task 2.</w:t>
      </w:r>
    </w:p>
    <w:p w:rsidR="00942D05" w:rsidRDefault="00E37915" w:rsidP="00E37915">
      <w:pPr>
        <w:pStyle w:val="Normale"/>
        <w:rPr>
          <w:rStyle w:val="Carpredefinitoparagrafo"/>
        </w:rPr>
      </w:pPr>
      <w:r w:rsidRPr="00E37915">
        <w:rPr>
          <w:rStyle w:val="Carpredefinitoparagrafo"/>
        </w:rPr>
        <w:lastRenderedPageBreak/>
        <w:t>The libraries are put in display within the IPython</w:t>
      </w:r>
      <w:r>
        <w:rPr>
          <w:rStyle w:val="Carpredefinitoparagrafo"/>
        </w:rPr>
        <w:t xml:space="preserve"> </w:t>
      </w:r>
      <w:r w:rsidRPr="00E37915">
        <w:rPr>
          <w:rStyle w:val="Carpredefinitoparagrafo"/>
        </w:rPr>
        <w:t>noteb</w:t>
      </w:r>
      <w:r>
        <w:rPr>
          <w:rStyle w:val="Carpredefinitoparagrafo"/>
        </w:rPr>
        <w:t>ook "KoraisZullich_proj2.ipynb", in which the actual tasks of the project are carried out.</w:t>
      </w:r>
    </w:p>
    <w:p w:rsidR="00E37915" w:rsidRDefault="00E37915" w:rsidP="00E37915">
      <w:pPr>
        <w:pStyle w:val="Heading3"/>
        <w:rPr>
          <w:rStyle w:val="Carpredefinitoparagrafo"/>
        </w:rPr>
      </w:pPr>
      <w:r>
        <w:rPr>
          <w:rStyle w:val="Carpredefinitoparagrafo"/>
        </w:rPr>
        <w:t>Code description</w:t>
      </w:r>
    </w:p>
    <w:p w:rsidR="00E37915" w:rsidRPr="00E37915" w:rsidRDefault="00E37915" w:rsidP="00E37915">
      <w:r>
        <w:t xml:space="preserve">After importing all the images within the calibration folder, we first need to </w:t>
      </w:r>
      <w:r w:rsidR="005076DC">
        <w:t xml:space="preserve">detect </w:t>
      </w:r>
      <w:r>
        <w:t xml:space="preserve"> the checkerboard inte</w:t>
      </w:r>
      <w:r>
        <w:t>r</w:t>
      </w:r>
      <w:r>
        <w:t>sections</w:t>
      </w:r>
      <w:r w:rsidR="005076DC">
        <w:t xml:space="preserve"> within the picture. This is done via the OpenCV method </w:t>
      </w:r>
      <w:r w:rsidR="005076DC" w:rsidRPr="005076DC">
        <w:rPr>
          <w:rFonts w:ascii="Courier New" w:hAnsi="Courier New" w:cs="Courier New"/>
        </w:rPr>
        <w:t>findChessboardCorners</w:t>
      </w:r>
      <w:r w:rsidR="005076DC">
        <w:t>, which r</w:t>
      </w:r>
      <w:r w:rsidR="005076DC">
        <w:t>e</w:t>
      </w:r>
      <w:r w:rsidR="005076DC">
        <w:t>turns a flag which indicates whether the specified patter was found, and a list containing the</w:t>
      </w:r>
      <w:r w:rsidR="009328CF">
        <w:t xml:space="preserve"> 2D coord</w:t>
      </w:r>
      <w:r w:rsidR="009328CF">
        <w:t>i</w:t>
      </w:r>
      <w:r w:rsidR="009328CF">
        <w:t>nates of the intersections found within the image.</w:t>
      </w:r>
      <w:r w:rsidR="005076DC">
        <w:t xml:space="preserve"> </w:t>
      </w:r>
      <w:r w:rsidR="009328CF">
        <w:t>3D coordinates of such intersections are easily obtain</w:t>
      </w:r>
      <w:r w:rsidR="009328CF">
        <w:t>a</w:t>
      </w:r>
      <w:r w:rsidR="009328CF">
        <w:t>ble by setting the origin of the world reference frame to the upper-left corner of the checkerboard, taking the X and Y axis along the horizontal and vertical orientation of the checkerboard, such that the Z axis is perpendicular to it: so, all of the intersections have 3D coordinate equal to 0. Then, the unit of measur</w:t>
      </w:r>
      <w:r w:rsidR="009328CF">
        <w:t>e</w:t>
      </w:r>
      <w:r w:rsidR="009328CF">
        <w:t xml:space="preserve">ment is </w:t>
      </w:r>
      <w:bookmarkStart w:id="0" w:name="_GoBack"/>
      <w:bookmarkEnd w:id="0"/>
      <w:r w:rsidR="009328CF">
        <w:t>conveniently fixed at the distance from one intersection and the following one along the X or Y axis.</w:t>
      </w:r>
    </w:p>
    <w:p w:rsidR="00E37915" w:rsidRDefault="00E37915" w:rsidP="00E37915">
      <w:pPr>
        <w:pStyle w:val="Normale"/>
        <w:rPr>
          <w:rStyle w:val="Carpredefinitoparagrafo"/>
        </w:rPr>
      </w:pPr>
    </w:p>
    <w:p w:rsidR="00E37915" w:rsidRDefault="00E37915" w:rsidP="00E37915">
      <w:pPr>
        <w:pStyle w:val="Normale"/>
      </w:pPr>
    </w:p>
    <w:sectPr w:rsidR="00E37915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AE3" w:rsidRDefault="00AE1AE3">
      <w:pPr>
        <w:spacing w:after="0" w:line="240" w:lineRule="auto"/>
      </w:pPr>
      <w:r>
        <w:separator/>
      </w:r>
    </w:p>
  </w:endnote>
  <w:endnote w:type="continuationSeparator" w:id="0">
    <w:p w:rsidR="00AE1AE3" w:rsidRDefault="00AE1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478" w:rsidRDefault="00AE1AE3">
    <w:pPr>
      <w:pStyle w:val="Pidipagina"/>
      <w:tabs>
        <w:tab w:val="clear" w:pos="9638"/>
      </w:tabs>
    </w:pPr>
    <w:r>
      <w:t>D. Korais, M. Zullich</w:t>
    </w:r>
    <w:r>
      <w:tab/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328C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AE3" w:rsidRDefault="00AE1AE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AE1AE3" w:rsidRDefault="00AE1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478" w:rsidRDefault="00AE1AE3">
    <w:pPr>
      <w:pStyle w:val="Intestazione"/>
      <w:jc w:val="both"/>
    </w:pPr>
    <w:r>
      <w:t>Computer Vision and Pattern Recognition</w:t>
    </w:r>
    <w:r>
      <w:tab/>
      <w:t>A.Y. 2018/’19</w:t>
    </w:r>
    <w:r>
      <w:tab/>
      <w:t>Data Science and Scientific Computing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C0FED"/>
    <w:multiLevelType w:val="multilevel"/>
    <w:tmpl w:val="3826812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47437"/>
    <w:multiLevelType w:val="multilevel"/>
    <w:tmpl w:val="6964B3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F86FA0"/>
    <w:multiLevelType w:val="hybridMultilevel"/>
    <w:tmpl w:val="3F46B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D47CB9"/>
    <w:multiLevelType w:val="multilevel"/>
    <w:tmpl w:val="3CC23A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42D05"/>
    <w:rsid w:val="005076DC"/>
    <w:rsid w:val="009328CF"/>
    <w:rsid w:val="00942D05"/>
    <w:rsid w:val="00AE1AE3"/>
    <w:rsid w:val="00E3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9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olo1">
    <w:name w:val="Titolo 1"/>
    <w:basedOn w:val="Normale"/>
    <w:next w:val="Normale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customStyle="1" w:styleId="Titolo2">
    <w:name w:val="Titolo 2"/>
    <w:basedOn w:val="Normale"/>
    <w:next w:val="Normale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customStyle="1" w:styleId="Normale">
    <w:name w:val="Normale"/>
    <w:pPr>
      <w:suppressAutoHyphens/>
      <w:spacing w:after="60"/>
    </w:pPr>
  </w:style>
  <w:style w:type="character" w:customStyle="1" w:styleId="Carpredefinitoparagrafo">
    <w:name w:val="Car. predefinito paragrafo"/>
  </w:style>
  <w:style w:type="character" w:customStyle="1" w:styleId="Titolo1Carattere">
    <w:name w:val="Titolo 1 Carattere"/>
    <w:basedOn w:val="Carpredefinitoparagrafo"/>
    <w:rPr>
      <w:rFonts w:ascii="Calibri Light" w:eastAsia="Times New Roman" w:hAnsi="Calibri Light" w:cs="Times New Roman"/>
      <w:color w:val="2E74B5"/>
      <w:sz w:val="32"/>
      <w:szCs w:val="32"/>
    </w:rPr>
  </w:style>
  <w:style w:type="paragraph" w:customStyle="1" w:styleId="Titolo">
    <w:name w:val="Titolo"/>
    <w:basedOn w:val="Normale"/>
    <w:next w:val="Normale"/>
    <w:pPr>
      <w:spacing w:after="0" w:line="240" w:lineRule="auto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oloCarattere">
    <w:name w:val="Titolo Carattere"/>
    <w:basedOn w:val="Carpredefinitoparagrafo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customStyle="1" w:styleId="Intestazione">
    <w:name w:val="Intestazione"/>
    <w:basedOn w:val="Normal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</w:style>
  <w:style w:type="paragraph" w:customStyle="1" w:styleId="Pidipagina">
    <w:name w:val="Piè di pagina"/>
    <w:basedOn w:val="Normal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</w:style>
  <w:style w:type="paragraph" w:customStyle="1" w:styleId="Sottotitolo">
    <w:name w:val="Sottotitolo"/>
    <w:basedOn w:val="Normale"/>
    <w:next w:val="Normale"/>
    <w:rPr>
      <w:rFonts w:eastAsia="Times New Roman"/>
      <w:color w:val="5A5A5A"/>
      <w:spacing w:val="15"/>
    </w:rPr>
  </w:style>
  <w:style w:type="character" w:customStyle="1" w:styleId="SottotitoloCarattere">
    <w:name w:val="Sottotitolo Carattere"/>
    <w:basedOn w:val="Carpredefinitoparagrafo"/>
    <w:rPr>
      <w:rFonts w:eastAsia="Times New Roman"/>
      <w:color w:val="5A5A5A"/>
      <w:spacing w:val="15"/>
    </w:rPr>
  </w:style>
  <w:style w:type="paragraph" w:customStyle="1" w:styleId="Paragrafoelenco">
    <w:name w:val="Paragrafo elenco"/>
    <w:basedOn w:val="Normale"/>
    <w:pPr>
      <w:ind w:left="720"/>
    </w:pPr>
  </w:style>
  <w:style w:type="character" w:customStyle="1" w:styleId="Titolo2Carattere">
    <w:name w:val="Titolo 2 Carattere"/>
    <w:basedOn w:val="Carpredefinitoparagrafo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Testosegnaposto">
    <w:name w:val="Testo segnaposto"/>
    <w:basedOn w:val="Carpredefinitoparagrafo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91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91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37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791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9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olo1">
    <w:name w:val="Titolo 1"/>
    <w:basedOn w:val="Normale"/>
    <w:next w:val="Normale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customStyle="1" w:styleId="Titolo2">
    <w:name w:val="Titolo 2"/>
    <w:basedOn w:val="Normale"/>
    <w:next w:val="Normale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customStyle="1" w:styleId="Normale">
    <w:name w:val="Normale"/>
    <w:pPr>
      <w:suppressAutoHyphens/>
      <w:spacing w:after="60"/>
    </w:pPr>
  </w:style>
  <w:style w:type="character" w:customStyle="1" w:styleId="Carpredefinitoparagrafo">
    <w:name w:val="Car. predefinito paragrafo"/>
  </w:style>
  <w:style w:type="character" w:customStyle="1" w:styleId="Titolo1Carattere">
    <w:name w:val="Titolo 1 Carattere"/>
    <w:basedOn w:val="Carpredefinitoparagrafo"/>
    <w:rPr>
      <w:rFonts w:ascii="Calibri Light" w:eastAsia="Times New Roman" w:hAnsi="Calibri Light" w:cs="Times New Roman"/>
      <w:color w:val="2E74B5"/>
      <w:sz w:val="32"/>
      <w:szCs w:val="32"/>
    </w:rPr>
  </w:style>
  <w:style w:type="paragraph" w:customStyle="1" w:styleId="Titolo">
    <w:name w:val="Titolo"/>
    <w:basedOn w:val="Normale"/>
    <w:next w:val="Normale"/>
    <w:pPr>
      <w:spacing w:after="0" w:line="240" w:lineRule="auto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oloCarattere">
    <w:name w:val="Titolo Carattere"/>
    <w:basedOn w:val="Carpredefinitoparagrafo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customStyle="1" w:styleId="Intestazione">
    <w:name w:val="Intestazione"/>
    <w:basedOn w:val="Normal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</w:style>
  <w:style w:type="paragraph" w:customStyle="1" w:styleId="Pidipagina">
    <w:name w:val="Piè di pagina"/>
    <w:basedOn w:val="Normal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</w:style>
  <w:style w:type="paragraph" w:customStyle="1" w:styleId="Sottotitolo">
    <w:name w:val="Sottotitolo"/>
    <w:basedOn w:val="Normale"/>
    <w:next w:val="Normale"/>
    <w:rPr>
      <w:rFonts w:eastAsia="Times New Roman"/>
      <w:color w:val="5A5A5A"/>
      <w:spacing w:val="15"/>
    </w:rPr>
  </w:style>
  <w:style w:type="character" w:customStyle="1" w:styleId="SottotitoloCarattere">
    <w:name w:val="Sottotitolo Carattere"/>
    <w:basedOn w:val="Carpredefinitoparagrafo"/>
    <w:rPr>
      <w:rFonts w:eastAsia="Times New Roman"/>
      <w:color w:val="5A5A5A"/>
      <w:spacing w:val="15"/>
    </w:rPr>
  </w:style>
  <w:style w:type="paragraph" w:customStyle="1" w:styleId="Paragrafoelenco">
    <w:name w:val="Paragrafo elenco"/>
    <w:basedOn w:val="Normale"/>
    <w:pPr>
      <w:ind w:left="720"/>
    </w:pPr>
  </w:style>
  <w:style w:type="character" w:customStyle="1" w:styleId="Titolo2Carattere">
    <w:name w:val="Titolo 2 Carattere"/>
    <w:basedOn w:val="Carpredefinitoparagrafo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Testosegnaposto">
    <w:name w:val="Testo segnaposto"/>
    <w:basedOn w:val="Carpredefinitoparagrafo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91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91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37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791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Zullich</dc:creator>
  <cp:lastModifiedBy>Windows User</cp:lastModifiedBy>
  <cp:revision>2</cp:revision>
  <dcterms:created xsi:type="dcterms:W3CDTF">2019-01-11T11:50:00Z</dcterms:created>
  <dcterms:modified xsi:type="dcterms:W3CDTF">2019-01-11T11:50:00Z</dcterms:modified>
</cp:coreProperties>
</file>